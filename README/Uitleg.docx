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84333" w14:textId="77777777" w:rsidR="001115AD" w:rsidRPr="007F0D51" w:rsidRDefault="007B3140" w:rsidP="007B3140">
      <w:pPr>
        <w:pStyle w:val="Titel"/>
      </w:pPr>
      <w:r w:rsidRPr="007F0D51">
        <w:t>Responsive Table</w:t>
      </w:r>
    </w:p>
    <w:p w14:paraId="09586509" w14:textId="7561335E" w:rsidR="007A60C7" w:rsidRPr="007F0D51" w:rsidRDefault="007B3140" w:rsidP="007B3140">
      <w:r w:rsidRPr="007F0D51">
        <w:t xml:space="preserve">De responsive tabel </w:t>
      </w:r>
      <w:r w:rsidR="007A60C7" w:rsidRPr="007F0D51">
        <w:t>bevat</w:t>
      </w:r>
      <w:r w:rsidRPr="007F0D51">
        <w:t xml:space="preserve"> </w:t>
      </w:r>
      <w:r w:rsidR="007A60C7" w:rsidRPr="007F0D51">
        <w:t>2 oplossingen. Een op basis van CS</w:t>
      </w:r>
      <w:r w:rsidR="00E01657">
        <w:t xml:space="preserve">S3 only en een op basis van CSS2 met een </w:t>
      </w:r>
      <w:r w:rsidR="00B37BD2">
        <w:t xml:space="preserve">eigen gebouwde </w:t>
      </w:r>
      <w:r w:rsidR="007A60C7" w:rsidRPr="007F0D51">
        <w:t>jQuery plugin.</w:t>
      </w:r>
    </w:p>
    <w:p w14:paraId="351DBE94" w14:textId="153F5F02" w:rsidR="00EA32C7" w:rsidRPr="007F0D51" w:rsidRDefault="00502DF9" w:rsidP="00EA32C7">
      <w:pPr>
        <w:pStyle w:val="Kop1"/>
      </w:pPr>
      <w:r w:rsidRPr="007F0D51">
        <w:t>Oplossingsonderbouwing</w:t>
      </w:r>
    </w:p>
    <w:p w14:paraId="21D1EFE4" w14:textId="0983B53D" w:rsidR="00730FD9" w:rsidRPr="007F0D51" w:rsidRDefault="00EA32C7" w:rsidP="00EA32C7">
      <w:r w:rsidRPr="007F0D51">
        <w:t xml:space="preserve">Om een geschikte oplossing te vinden voor </w:t>
      </w:r>
      <w:r w:rsidR="00F16BE5" w:rsidRPr="007F0D51">
        <w:t>de vergoeding</w:t>
      </w:r>
      <w:r w:rsidRPr="007F0D51">
        <w:t xml:space="preserve"> tabellen ben ik eerst gaan kijken welke vergelijkingen er worden gemaakt tussen de kolommen en rijen.</w:t>
      </w:r>
      <w:r w:rsidR="00F16BE5" w:rsidRPr="007F0D51">
        <w:t xml:space="preserve"> Bezoekers moeten de verschillende polissen met aandoeningen/behandelingen kunnen vergelijken. Welke polissen dekken wat en </w:t>
      </w:r>
      <w:r w:rsidR="007C4BA1" w:rsidRPr="007F0D51">
        <w:t>wat is het dekkingsversch</w:t>
      </w:r>
      <w:r w:rsidR="00CA583C" w:rsidRPr="007F0D51">
        <w:t xml:space="preserve">il ten opzichte van iedere </w:t>
      </w:r>
      <w:r w:rsidR="007C4BA1" w:rsidRPr="007F0D51">
        <w:t>polis.</w:t>
      </w:r>
      <w:r w:rsidR="00D75DE3" w:rsidRPr="007F0D51">
        <w:t xml:space="preserve"> Om dit te waarborgen in een responsive reflowed tabel heb ik ervoor gekozen om de tabel om te gooien waarbij de rijen en kolommen</w:t>
      </w:r>
      <w:r w:rsidR="00F56407" w:rsidRPr="007F0D51">
        <w:t xml:space="preserve"> met elkaar</w:t>
      </w:r>
      <w:r w:rsidR="00D75DE3" w:rsidRPr="007F0D51">
        <w:t xml:space="preserve"> verwisseld </w:t>
      </w:r>
      <w:r w:rsidR="00CA7754" w:rsidRPr="007F0D51">
        <w:t>worden</w:t>
      </w:r>
      <w:r w:rsidR="00D75DE3" w:rsidRPr="007F0D51">
        <w:t>.</w:t>
      </w:r>
      <w:r w:rsidR="00F56407" w:rsidRPr="007F0D51">
        <w:t xml:space="preserve"> Op deze manier kan er horizontale ruimte bespaard worden zonder het verlies </w:t>
      </w:r>
      <w:r w:rsidR="00CA7754" w:rsidRPr="007F0D51">
        <w:t xml:space="preserve">van </w:t>
      </w:r>
      <w:r w:rsidR="00F56407" w:rsidRPr="007F0D51">
        <w:t xml:space="preserve">het </w:t>
      </w:r>
      <w:r w:rsidR="009B26CA" w:rsidRPr="007F0D51">
        <w:t xml:space="preserve">met elkaar </w:t>
      </w:r>
      <w:r w:rsidR="00F56407" w:rsidRPr="007F0D51">
        <w:t>kunnen vergelijken van polissen.</w:t>
      </w:r>
      <w:r w:rsidR="00B647AA" w:rsidRPr="007F0D51">
        <w:t xml:space="preserve"> Zie de schetsen van de </w:t>
      </w:r>
      <w:r w:rsidR="00730FD9" w:rsidRPr="007F0D51">
        <w:t>2 mogelijke oplossingen</w:t>
      </w:r>
      <w:r w:rsidR="005C4DC2">
        <w:t xml:space="preserve"> op de laatste pagina</w:t>
      </w:r>
      <w:r w:rsidR="00730FD9" w:rsidRPr="007F0D51">
        <w:t>.</w:t>
      </w:r>
    </w:p>
    <w:p w14:paraId="3A47BA5B" w14:textId="22758D04" w:rsidR="004C1646" w:rsidRPr="007F0D51" w:rsidRDefault="004C1646" w:rsidP="00EA32C7">
      <w:r w:rsidRPr="007F0D51">
        <w:t>Van de 2 mogelijke oplossingen ben ik gaan kijken welke het meest bruikbaar</w:t>
      </w:r>
      <w:r w:rsidR="00CA7754" w:rsidRPr="007F0D51">
        <w:t xml:space="preserve"> is</w:t>
      </w:r>
      <w:r w:rsidRPr="007F0D51">
        <w:t>.</w:t>
      </w:r>
      <w:r w:rsidR="00CA7754" w:rsidRPr="007F0D51">
        <w:t xml:space="preserve"> Oplossing 1 is het meest geschikt aangezien </w:t>
      </w:r>
      <w:r w:rsidR="0097790F" w:rsidRPr="007F0D51">
        <w:t xml:space="preserve">het omspannen van meerdere cellen in een </w:t>
      </w:r>
      <w:r w:rsidR="00BA5353" w:rsidRPr="007F0D51">
        <w:t>rij</w:t>
      </w:r>
      <w:r w:rsidR="0097790F" w:rsidRPr="007F0D51">
        <w:t xml:space="preserve"> het meest voorkomt (een colspan van 2 of meer), ten opzichte van </w:t>
      </w:r>
      <w:r w:rsidR="00370A94" w:rsidRPr="007F0D51">
        <w:t>meerdere cellen in een kolom</w:t>
      </w:r>
      <w:r w:rsidR="0097790F" w:rsidRPr="007F0D51">
        <w:t>.</w:t>
      </w:r>
      <w:r w:rsidR="00D93DE2" w:rsidRPr="007F0D51">
        <w:t xml:space="preserve"> In oplossing 1 zijn colspans makkelijk te zien omdat deze altijd bij elkaar staan. In oplossing 2 hoeft dat niet altijd het geval te zijn.</w:t>
      </w:r>
      <w:r w:rsidR="00317391" w:rsidRPr="007F0D51">
        <w:t xml:space="preserve"> </w:t>
      </w:r>
      <w:r w:rsidR="00EB4176" w:rsidRPr="007F0D51">
        <w:t>Daarnaast is o</w:t>
      </w:r>
      <w:r w:rsidR="00317391" w:rsidRPr="007F0D51">
        <w:t xml:space="preserve">plossing 1 overzichtelijker omdat </w:t>
      </w:r>
      <w:r w:rsidR="00EB4176" w:rsidRPr="007F0D51">
        <w:t>de polissen altijd onder elkaar staan, waardoor deze</w:t>
      </w:r>
      <w:r w:rsidR="007D4CC5" w:rsidRPr="007F0D51">
        <w:t xml:space="preserve"> beter te vergelijken zijn.</w:t>
      </w:r>
    </w:p>
    <w:p w14:paraId="7D770351" w14:textId="4C520D3F" w:rsidR="00F21958" w:rsidRPr="007F0D51" w:rsidRDefault="005C4DC2" w:rsidP="00F21958">
      <w:pPr>
        <w:pStyle w:val="Kop1"/>
      </w:pPr>
      <w:r>
        <w:br w:type="column"/>
      </w:r>
      <w:r w:rsidR="00F21958" w:rsidRPr="007F0D51">
        <w:lastRenderedPageBreak/>
        <w:t>Integratie</w:t>
      </w:r>
    </w:p>
    <w:p w14:paraId="5F3A68B3" w14:textId="5AAC1DB8" w:rsidR="00B731F2" w:rsidRDefault="000345A2" w:rsidP="00F21958">
      <w:r>
        <w:t xml:space="preserve">Integratie vorm 1:  </w:t>
      </w:r>
      <w:r w:rsidR="00DF6191">
        <w:t>CSS</w:t>
      </w:r>
      <w:r w:rsidR="00A46D4F">
        <w:t>2</w:t>
      </w:r>
      <w:r w:rsidR="00DF6191">
        <w:t xml:space="preserve"> met jquery.wtable.js. Z</w:t>
      </w:r>
      <w:r>
        <w:t>ie index.html</w:t>
      </w:r>
    </w:p>
    <w:p w14:paraId="627D8654" w14:textId="3C85BD97" w:rsidR="00DF6191" w:rsidRPr="007F0D51" w:rsidRDefault="00DF6191" w:rsidP="00F21958">
      <w:r>
        <w:t>Integratievorm 2: CSS3 zonder javascript. D</w:t>
      </w:r>
      <w:r w:rsidR="00FD6C85">
        <w:t>eze is incompleet omdat colspan en tr.extra nog niet worden ondersteund.</w:t>
      </w:r>
    </w:p>
    <w:p w14:paraId="22A6B3AD" w14:textId="0CC794D4" w:rsidR="003D0D4B" w:rsidRPr="007F0D51" w:rsidRDefault="003D0D4B" w:rsidP="00C1282D">
      <w:pPr>
        <w:pStyle w:val="Kop1"/>
      </w:pPr>
      <w:r w:rsidRPr="007F0D51">
        <w:t>Afhankelijkheden</w:t>
      </w:r>
    </w:p>
    <w:p w14:paraId="7047C7C4" w14:textId="1F6E5B98" w:rsidR="003D0D4B" w:rsidRPr="007F0D51" w:rsidRDefault="003D0D4B" w:rsidP="003D0D4B">
      <w:r w:rsidRPr="007F0D51">
        <w:t xml:space="preserve">De oplossing werkt voor browsers met CSS3 ondersteuning. </w:t>
      </w:r>
      <w:r w:rsidR="00593120" w:rsidRPr="007F0D51">
        <w:t>Het script maakt gebruik van modernizr om responsive javascript mogelijk te maken.</w:t>
      </w:r>
      <w:r w:rsidR="008634E0" w:rsidRPr="007F0D51">
        <w:t xml:space="preserve"> Dit </w:t>
      </w:r>
      <w:r w:rsidR="00915625" w:rsidRPr="007F0D51">
        <w:t xml:space="preserve">om ie9 en 8 te ondersteunen. MatchMedia() word namelijk alleen </w:t>
      </w:r>
      <w:r w:rsidR="00311820" w:rsidRPr="007F0D51">
        <w:t>vanaf ie10</w:t>
      </w:r>
      <w:r w:rsidR="00915625" w:rsidRPr="007F0D51">
        <w:t xml:space="preserve"> ondersteund.</w:t>
      </w:r>
      <w:r w:rsidR="00F4003E">
        <w:t xml:space="preserve"> Modernizr zou eventueel ook voor een </w:t>
      </w:r>
      <w:r w:rsidR="000C3C33">
        <w:t xml:space="preserve">matchMedia </w:t>
      </w:r>
      <w:r w:rsidR="00F4003E">
        <w:t>polyfill kunnen worden vervangen.</w:t>
      </w:r>
    </w:p>
    <w:p w14:paraId="2079C4D0" w14:textId="4376D1DA" w:rsidR="00F21958" w:rsidRPr="007F0D51" w:rsidRDefault="00F21958" w:rsidP="00C1282D">
      <w:pPr>
        <w:pStyle w:val="Kop1"/>
      </w:pPr>
      <w:r w:rsidRPr="007F0D51">
        <w:t>Compatibiliteit</w:t>
      </w:r>
    </w:p>
    <w:p w14:paraId="396C2D91" w14:textId="3512F18F" w:rsidR="00F16BE5" w:rsidRDefault="00F21958" w:rsidP="00EA32C7">
      <w:r w:rsidRPr="007F0D51">
        <w:t xml:space="preserve">De website Zilveren Kruis Achmea bevat geen fallback voor </w:t>
      </w:r>
      <w:r w:rsidR="00593120" w:rsidRPr="007F0D51">
        <w:t>browsers die geen</w:t>
      </w:r>
      <w:r w:rsidRPr="007F0D51">
        <w:t xml:space="preserve"> </w:t>
      </w:r>
      <w:r w:rsidR="00593120" w:rsidRPr="007F0D51">
        <w:t xml:space="preserve">CSS </w:t>
      </w:r>
      <w:r w:rsidRPr="007F0D51">
        <w:t xml:space="preserve">media queries ondersteunen (ie8 en daaronder). Daarom ben ik er vanuit gegaan dat de ondersteuning van dit script vanaf ie9+ moet zijn. Voor de zekerheid ondersteund </w:t>
      </w:r>
      <w:r w:rsidR="00935E79" w:rsidRPr="007F0D51">
        <w:t>dit</w:t>
      </w:r>
      <w:r w:rsidRPr="007F0D51">
        <w:t xml:space="preserve"> script</w:t>
      </w:r>
      <w:r w:rsidR="00935E79" w:rsidRPr="007F0D51">
        <w:t xml:space="preserve"> </w:t>
      </w:r>
      <w:r w:rsidRPr="007F0D51">
        <w:t>ie browsers vanaf ie8</w:t>
      </w:r>
      <w:r w:rsidR="00EB2F16" w:rsidRPr="007F0D51">
        <w:t>.</w:t>
      </w:r>
    </w:p>
    <w:p w14:paraId="51BE1161" w14:textId="620E2F9F" w:rsidR="009B4D47" w:rsidRDefault="009B4D47" w:rsidP="009B4D47">
      <w:pPr>
        <w:pStyle w:val="Kop1"/>
      </w:pPr>
      <w:r>
        <w:t>TODO’s</w:t>
      </w:r>
    </w:p>
    <w:p w14:paraId="7252803A" w14:textId="05720CFA" w:rsidR="009B4D47" w:rsidRDefault="009B4D47" w:rsidP="009B4D47">
      <w:pPr>
        <w:pStyle w:val="Lijstalinea"/>
        <w:numPr>
          <w:ilvl w:val="0"/>
          <w:numId w:val="16"/>
        </w:numPr>
      </w:pPr>
      <w:r>
        <w:t>Bij de tr.extra th’s ontstaat er een lege rij bij het inklappen, dit kan worden weggehaald of er kan polis 1 in geplaatst worden.</w:t>
      </w:r>
    </w:p>
    <w:p w14:paraId="4F5EDDDB" w14:textId="03B764B1" w:rsidR="009B4D47" w:rsidRPr="009B4D47" w:rsidRDefault="009B4D47" w:rsidP="009B4D47">
      <w:pPr>
        <w:pStyle w:val="Lijstalinea"/>
        <w:numPr>
          <w:ilvl w:val="0"/>
          <w:numId w:val="16"/>
        </w:numPr>
      </w:pPr>
      <w:r>
        <w:t>De inline-style height op de td’s zorgen voor een onnodige ruimte bij het inklappen. Dit moet nog worden opgevangen of weggehaald worden.</w:t>
      </w:r>
      <w:bookmarkStart w:id="0" w:name="_GoBack"/>
      <w:bookmarkEnd w:id="0"/>
    </w:p>
    <w:p w14:paraId="2A5525B2" w14:textId="643148AD" w:rsidR="0085298A" w:rsidRPr="007F0D51" w:rsidRDefault="009B4D47" w:rsidP="00F21958">
      <w:pPr>
        <w:pStyle w:val="Kop1"/>
      </w:pPr>
      <w:r>
        <w:br w:type="column"/>
      </w:r>
      <w:r w:rsidR="002E3477" w:rsidRPr="007F0D51">
        <w:t>Oplossingen</w:t>
      </w:r>
    </w:p>
    <w:p w14:paraId="7A9766A7" w14:textId="794D4B0D" w:rsidR="004960AC" w:rsidRPr="007F0D51" w:rsidRDefault="004960AC" w:rsidP="004960AC">
      <w:pPr>
        <w:ind w:left="576"/>
      </w:pPr>
    </w:p>
    <w:p w14:paraId="7E96B149" w14:textId="2FFD4E7C" w:rsidR="004960AC" w:rsidRPr="007F0D51" w:rsidRDefault="004960AC" w:rsidP="006554C3">
      <w:r w:rsidRPr="007F0D51">
        <w:rPr>
          <w:noProof/>
          <w:lang w:val="en-US"/>
        </w:rPr>
        <w:drawing>
          <wp:inline distT="0" distB="0" distL="0" distR="0" wp14:anchorId="760FBEEF" wp14:editId="58B5AE0D">
            <wp:extent cx="4032533" cy="2808220"/>
            <wp:effectExtent l="0" t="0" r="6350" b="11430"/>
            <wp:docPr id="4" name="Afbeelding 4" descr="Macintosh HD:Users:wibeharteveld:server:jquery.wtable:README:Afbeeldingen:Original table 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ibeharteveld:server:jquery.wtable:README:Afbeeldingen:Original table layou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94" cy="280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C43B" w14:textId="0F8ED6A5" w:rsidR="004960AC" w:rsidRPr="007F0D51" w:rsidRDefault="004960AC" w:rsidP="006554C3">
      <w:r w:rsidRPr="007F0D51">
        <w:t>Origineel tabel</w:t>
      </w:r>
    </w:p>
    <w:p w14:paraId="65BFC341" w14:textId="3ED35AAA" w:rsidR="004960AC" w:rsidRPr="007F0D51" w:rsidRDefault="002D0E8B" w:rsidP="006554C3">
      <w:r w:rsidRPr="007F0D5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C3E3167" wp14:editId="6C456F7F">
            <wp:simplePos x="0" y="0"/>
            <wp:positionH relativeFrom="column">
              <wp:posOffset>3086100</wp:posOffset>
            </wp:positionH>
            <wp:positionV relativeFrom="paragraph">
              <wp:posOffset>106045</wp:posOffset>
            </wp:positionV>
            <wp:extent cx="3068320" cy="4000500"/>
            <wp:effectExtent l="0" t="0" r="5080" b="12700"/>
            <wp:wrapSquare wrapText="bothSides"/>
            <wp:docPr id="3" name="Afbeelding 3" descr="Macintosh HD:Users:wibeharteveld:server:jquery.wtable:README:Afbeeldingen:Responsive oplossin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wibeharteveld:server:jquery.wtable:README:Afbeeldingen:Responsive oplossing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D5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F2D50A8" wp14:editId="0F6E79EE">
            <wp:simplePos x="0" y="0"/>
            <wp:positionH relativeFrom="column">
              <wp:posOffset>-228600</wp:posOffset>
            </wp:positionH>
            <wp:positionV relativeFrom="paragraph">
              <wp:posOffset>106045</wp:posOffset>
            </wp:positionV>
            <wp:extent cx="2934970" cy="4040505"/>
            <wp:effectExtent l="0" t="0" r="11430" b="0"/>
            <wp:wrapSquare wrapText="bothSides"/>
            <wp:docPr id="2" name="Afbeelding 2" descr="Macintosh HD:Users:wibeharteveld:server:jquery.wtable:README:Afbeeldingen:Responsive oplossin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ibeharteveld:server:jquery.wtable:README:Afbeeldingen:Responsive oplossing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276C6" w14:textId="628CD3D0" w:rsidR="004960AC" w:rsidRPr="007F0D51" w:rsidRDefault="004960AC" w:rsidP="006554C3">
      <w:r w:rsidRPr="007F0D51">
        <w:tab/>
        <w:t xml:space="preserve"> Responsive oplossing 1 </w:t>
      </w:r>
      <w:r w:rsidRPr="007F0D51">
        <w:tab/>
      </w:r>
      <w:r w:rsidRPr="007F0D51">
        <w:tab/>
      </w:r>
      <w:r w:rsidRPr="007F0D51">
        <w:tab/>
      </w:r>
      <w:r w:rsidRPr="007F0D51">
        <w:tab/>
        <w:t>Responsive oplossing 2</w:t>
      </w:r>
    </w:p>
    <w:sectPr w:rsidR="004960AC" w:rsidRPr="007F0D51" w:rsidSect="00B708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EDC4D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D4C3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89219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A78B1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F9609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93088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EB45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A642A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53A8D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ACE0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FB08F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0E4D95"/>
    <w:multiLevelType w:val="hybridMultilevel"/>
    <w:tmpl w:val="37E4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F23003"/>
    <w:multiLevelType w:val="multilevel"/>
    <w:tmpl w:val="C568A8D2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55457488"/>
    <w:multiLevelType w:val="hybridMultilevel"/>
    <w:tmpl w:val="C2B6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020F9B"/>
    <w:multiLevelType w:val="multilevel"/>
    <w:tmpl w:val="F0A8E26C"/>
    <w:lvl w:ilvl="0">
      <w:start w:val="1"/>
      <w:numFmt w:val="bullet"/>
      <w:pStyle w:val="Checklist"/>
      <w:lvlText w:val=""/>
      <w:lvlJc w:val="left"/>
      <w:pPr>
        <w:ind w:left="720" w:hanging="363"/>
      </w:pPr>
      <w:rPr>
        <w:rFonts w:ascii="Wingdings 2" w:hAnsi="Wingdings 2" w:hint="default"/>
      </w:rPr>
    </w:lvl>
    <w:lvl w:ilvl="1">
      <w:start w:val="1"/>
      <w:numFmt w:val="bullet"/>
      <w:lvlText w:val=""/>
      <w:lvlJc w:val="left"/>
      <w:pPr>
        <w:ind w:left="720" w:hanging="363"/>
      </w:pPr>
      <w:rPr>
        <w:rFonts w:ascii="Wingdings 2" w:hAnsi="Wingdings 2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5">
    <w:nsid w:val="78E83185"/>
    <w:multiLevelType w:val="multilevel"/>
    <w:tmpl w:val="2982C8B2"/>
    <w:lvl w:ilvl="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4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AA"/>
    <w:rsid w:val="000345A2"/>
    <w:rsid w:val="000A2647"/>
    <w:rsid w:val="000C3C33"/>
    <w:rsid w:val="001043BB"/>
    <w:rsid w:val="001115AD"/>
    <w:rsid w:val="00162D41"/>
    <w:rsid w:val="002B6451"/>
    <w:rsid w:val="002D0E8B"/>
    <w:rsid w:val="002E3477"/>
    <w:rsid w:val="00311820"/>
    <w:rsid w:val="00317391"/>
    <w:rsid w:val="003422F4"/>
    <w:rsid w:val="00370A94"/>
    <w:rsid w:val="003A0595"/>
    <w:rsid w:val="003B0C91"/>
    <w:rsid w:val="003D0D4B"/>
    <w:rsid w:val="003E6920"/>
    <w:rsid w:val="003F219E"/>
    <w:rsid w:val="0047718C"/>
    <w:rsid w:val="004960AC"/>
    <w:rsid w:val="004C1646"/>
    <w:rsid w:val="004D2756"/>
    <w:rsid w:val="004E1C8F"/>
    <w:rsid w:val="00502DF9"/>
    <w:rsid w:val="00593120"/>
    <w:rsid w:val="005C4DC2"/>
    <w:rsid w:val="005C7AF4"/>
    <w:rsid w:val="006554C3"/>
    <w:rsid w:val="006560AA"/>
    <w:rsid w:val="00730FD9"/>
    <w:rsid w:val="007452D9"/>
    <w:rsid w:val="0074745D"/>
    <w:rsid w:val="007A60C7"/>
    <w:rsid w:val="007B3140"/>
    <w:rsid w:val="007C4BA1"/>
    <w:rsid w:val="007D4CC5"/>
    <w:rsid w:val="007F0D51"/>
    <w:rsid w:val="00814F38"/>
    <w:rsid w:val="0085298A"/>
    <w:rsid w:val="008634E0"/>
    <w:rsid w:val="00915625"/>
    <w:rsid w:val="00935E79"/>
    <w:rsid w:val="0097790F"/>
    <w:rsid w:val="009B26CA"/>
    <w:rsid w:val="009B4D47"/>
    <w:rsid w:val="009F7BF5"/>
    <w:rsid w:val="00A46D4F"/>
    <w:rsid w:val="00A55E17"/>
    <w:rsid w:val="00B27D83"/>
    <w:rsid w:val="00B37BD2"/>
    <w:rsid w:val="00B647AA"/>
    <w:rsid w:val="00B70892"/>
    <w:rsid w:val="00B731F2"/>
    <w:rsid w:val="00BA5353"/>
    <w:rsid w:val="00C1282D"/>
    <w:rsid w:val="00C5107D"/>
    <w:rsid w:val="00CA583C"/>
    <w:rsid w:val="00CA7754"/>
    <w:rsid w:val="00CB1600"/>
    <w:rsid w:val="00CC530A"/>
    <w:rsid w:val="00D74F6F"/>
    <w:rsid w:val="00D75DE3"/>
    <w:rsid w:val="00D93DE2"/>
    <w:rsid w:val="00DF6191"/>
    <w:rsid w:val="00E01657"/>
    <w:rsid w:val="00E44785"/>
    <w:rsid w:val="00E46DAA"/>
    <w:rsid w:val="00EA32C7"/>
    <w:rsid w:val="00EB2F16"/>
    <w:rsid w:val="00EB4176"/>
    <w:rsid w:val="00F16BE5"/>
    <w:rsid w:val="00F21958"/>
    <w:rsid w:val="00F4003E"/>
    <w:rsid w:val="00F56407"/>
    <w:rsid w:val="00FD6C85"/>
    <w:rsid w:val="00FE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2336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B0C91"/>
    <w:pPr>
      <w:spacing w:after="120"/>
    </w:pPr>
    <w:rPr>
      <w:rFonts w:ascii="Open Sans" w:hAnsi="Open Sans"/>
      <w:sz w:val="22"/>
      <w:szCs w:val="22"/>
    </w:rPr>
  </w:style>
  <w:style w:type="paragraph" w:styleId="Kop1">
    <w:name w:val="heading 1"/>
    <w:basedOn w:val="Normaal"/>
    <w:next w:val="Normaal"/>
    <w:link w:val="Kop1Teken"/>
    <w:uiPriority w:val="9"/>
    <w:qFormat/>
    <w:rsid w:val="00C1282D"/>
    <w:pPr>
      <w:keepNext/>
      <w:keepLines/>
      <w:numPr>
        <w:numId w:val="1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7452D9"/>
    <w:pPr>
      <w:keepNext/>
      <w:keepLines/>
      <w:numPr>
        <w:ilvl w:val="1"/>
        <w:numId w:val="1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74F6F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74F6F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74F6F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74F6F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74F6F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74F6F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74F6F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7452D9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452D9"/>
    <w:rPr>
      <w:rFonts w:ascii="Lucida Grande" w:hAnsi="Lucida Grande" w:cs="Lucida Grande"/>
      <w:sz w:val="18"/>
      <w:szCs w:val="18"/>
    </w:rPr>
  </w:style>
  <w:style w:type="paragraph" w:styleId="Titel">
    <w:name w:val="Title"/>
    <w:basedOn w:val="Normaal"/>
    <w:next w:val="Normaal"/>
    <w:link w:val="TitelTeken"/>
    <w:uiPriority w:val="10"/>
    <w:qFormat/>
    <w:rsid w:val="00E44785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E447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C1282D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745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Normaal"/>
    <w:uiPriority w:val="34"/>
    <w:qFormat/>
    <w:rsid w:val="007452D9"/>
    <w:pPr>
      <w:ind w:left="720"/>
      <w:contextualSpacing/>
    </w:pPr>
  </w:style>
  <w:style w:type="character" w:customStyle="1" w:styleId="Kop3Teken">
    <w:name w:val="Kop 3 Teken"/>
    <w:basedOn w:val="Standaardalinea-lettertype"/>
    <w:link w:val="Kop3"/>
    <w:uiPriority w:val="9"/>
    <w:semiHidden/>
    <w:rsid w:val="00D74F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74F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74F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74F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74F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74F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74F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Geenafstand">
    <w:name w:val="No Spacing"/>
    <w:uiPriority w:val="1"/>
    <w:qFormat/>
    <w:rsid w:val="00CB1600"/>
    <w:rPr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9F7BF5"/>
    <w:rPr>
      <w:color w:val="0000FF" w:themeColor="hyperlink"/>
      <w:u w:val="single"/>
    </w:rPr>
  </w:style>
  <w:style w:type="paragraph" w:customStyle="1" w:styleId="CodeSnippet">
    <w:name w:val="Code Snippet"/>
    <w:basedOn w:val="Normaal"/>
    <w:qFormat/>
    <w:rsid w:val="002B6451"/>
    <w:pPr>
      <w:pBdr>
        <w:top w:val="single" w:sz="2" w:space="10" w:color="F5F5F5"/>
        <w:left w:val="single" w:sz="18" w:space="10" w:color="F83618"/>
        <w:bottom w:val="single" w:sz="2" w:space="10" w:color="F5F5F5"/>
        <w:right w:val="single" w:sz="2" w:space="10" w:color="F5F5F5"/>
      </w:pBdr>
      <w:shd w:val="clear" w:color="auto" w:fill="F5F5F5"/>
    </w:pPr>
    <w:rPr>
      <w:rFonts w:ascii="Courier" w:hAnsi="Courier"/>
      <w:color w:val="909090"/>
      <w:sz w:val="20"/>
    </w:rPr>
  </w:style>
  <w:style w:type="paragraph" w:customStyle="1" w:styleId="Bron">
    <w:name w:val="Bron"/>
    <w:basedOn w:val="Normaal"/>
    <w:qFormat/>
    <w:rsid w:val="004E1C8F"/>
    <w:pPr>
      <w:pBdr>
        <w:top w:val="single" w:sz="2" w:space="5" w:color="F5F5F5"/>
        <w:left w:val="single" w:sz="2" w:space="10" w:color="F5F5F5"/>
        <w:bottom w:val="single" w:sz="2" w:space="5" w:color="F5F5F5"/>
        <w:right w:val="single" w:sz="2" w:space="10" w:color="F5F5F5"/>
      </w:pBdr>
    </w:pPr>
    <w:rPr>
      <w:sz w:val="18"/>
      <w:szCs w:val="18"/>
    </w:rPr>
  </w:style>
  <w:style w:type="paragraph" w:customStyle="1" w:styleId="Checklist">
    <w:name w:val="Checklist"/>
    <w:basedOn w:val="Lijstalinea"/>
    <w:qFormat/>
    <w:rsid w:val="004E1C8F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B0C91"/>
    <w:pPr>
      <w:spacing w:after="120"/>
    </w:pPr>
    <w:rPr>
      <w:rFonts w:ascii="Open Sans" w:hAnsi="Open Sans"/>
      <w:sz w:val="22"/>
      <w:szCs w:val="22"/>
    </w:rPr>
  </w:style>
  <w:style w:type="paragraph" w:styleId="Kop1">
    <w:name w:val="heading 1"/>
    <w:basedOn w:val="Normaal"/>
    <w:next w:val="Normaal"/>
    <w:link w:val="Kop1Teken"/>
    <w:uiPriority w:val="9"/>
    <w:qFormat/>
    <w:rsid w:val="00C1282D"/>
    <w:pPr>
      <w:keepNext/>
      <w:keepLines/>
      <w:numPr>
        <w:numId w:val="1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7452D9"/>
    <w:pPr>
      <w:keepNext/>
      <w:keepLines/>
      <w:numPr>
        <w:ilvl w:val="1"/>
        <w:numId w:val="1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74F6F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74F6F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74F6F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74F6F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74F6F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74F6F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74F6F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7452D9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452D9"/>
    <w:rPr>
      <w:rFonts w:ascii="Lucida Grande" w:hAnsi="Lucida Grande" w:cs="Lucida Grande"/>
      <w:sz w:val="18"/>
      <w:szCs w:val="18"/>
    </w:rPr>
  </w:style>
  <w:style w:type="paragraph" w:styleId="Titel">
    <w:name w:val="Title"/>
    <w:basedOn w:val="Normaal"/>
    <w:next w:val="Normaal"/>
    <w:link w:val="TitelTeken"/>
    <w:uiPriority w:val="10"/>
    <w:qFormat/>
    <w:rsid w:val="00E44785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E447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C1282D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745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Normaal"/>
    <w:uiPriority w:val="34"/>
    <w:qFormat/>
    <w:rsid w:val="007452D9"/>
    <w:pPr>
      <w:ind w:left="720"/>
      <w:contextualSpacing/>
    </w:pPr>
  </w:style>
  <w:style w:type="character" w:customStyle="1" w:styleId="Kop3Teken">
    <w:name w:val="Kop 3 Teken"/>
    <w:basedOn w:val="Standaardalinea-lettertype"/>
    <w:link w:val="Kop3"/>
    <w:uiPriority w:val="9"/>
    <w:semiHidden/>
    <w:rsid w:val="00D74F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74F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74F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74F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74F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74F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74F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Geenafstand">
    <w:name w:val="No Spacing"/>
    <w:uiPriority w:val="1"/>
    <w:qFormat/>
    <w:rsid w:val="00CB1600"/>
    <w:rPr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9F7BF5"/>
    <w:rPr>
      <w:color w:val="0000FF" w:themeColor="hyperlink"/>
      <w:u w:val="single"/>
    </w:rPr>
  </w:style>
  <w:style w:type="paragraph" w:customStyle="1" w:styleId="CodeSnippet">
    <w:name w:val="Code Snippet"/>
    <w:basedOn w:val="Normaal"/>
    <w:qFormat/>
    <w:rsid w:val="002B6451"/>
    <w:pPr>
      <w:pBdr>
        <w:top w:val="single" w:sz="2" w:space="10" w:color="F5F5F5"/>
        <w:left w:val="single" w:sz="18" w:space="10" w:color="F83618"/>
        <w:bottom w:val="single" w:sz="2" w:space="10" w:color="F5F5F5"/>
        <w:right w:val="single" w:sz="2" w:space="10" w:color="F5F5F5"/>
      </w:pBdr>
      <w:shd w:val="clear" w:color="auto" w:fill="F5F5F5"/>
    </w:pPr>
    <w:rPr>
      <w:rFonts w:ascii="Courier" w:hAnsi="Courier"/>
      <w:color w:val="909090"/>
      <w:sz w:val="20"/>
    </w:rPr>
  </w:style>
  <w:style w:type="paragraph" w:customStyle="1" w:styleId="Bron">
    <w:name w:val="Bron"/>
    <w:basedOn w:val="Normaal"/>
    <w:qFormat/>
    <w:rsid w:val="004E1C8F"/>
    <w:pPr>
      <w:pBdr>
        <w:top w:val="single" w:sz="2" w:space="5" w:color="F5F5F5"/>
        <w:left w:val="single" w:sz="2" w:space="10" w:color="F5F5F5"/>
        <w:bottom w:val="single" w:sz="2" w:space="5" w:color="F5F5F5"/>
        <w:right w:val="single" w:sz="2" w:space="10" w:color="F5F5F5"/>
      </w:pBdr>
    </w:pPr>
    <w:rPr>
      <w:sz w:val="18"/>
      <w:szCs w:val="18"/>
    </w:rPr>
  </w:style>
  <w:style w:type="paragraph" w:customStyle="1" w:styleId="Checklist">
    <w:name w:val="Checklist"/>
    <w:basedOn w:val="Lijstalinea"/>
    <w:qFormat/>
    <w:rsid w:val="004E1C8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beharteveld:Library:Application%20Support:Microsoft:Office:Gebruikerssjablonen:Mijn%20sjablonen:Wibe%20Standard.dotx" TargetMode="External"/></Relationships>
</file>

<file path=word/theme/theme1.xml><?xml version="1.0" encoding="utf-8"?>
<a:theme xmlns:a="http://schemas.openxmlformats.org/drawingml/2006/main" name="Wibe Standar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ibe Standard">
      <a:majorFont>
        <a:latin typeface="Open Sans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Open San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B1A7C7-404D-0445-A068-2A3CF3C5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Wibe Standard.dotx</Template>
  <TotalTime>81</TotalTime>
  <Pages>3</Pages>
  <Words>396</Words>
  <Characters>2181</Characters>
  <Application>Microsoft Macintosh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Wibe Harteveld</dc:creator>
  <cp:keywords/>
  <dc:description/>
  <cp:lastModifiedBy>Wibe Harteveld</cp:lastModifiedBy>
  <cp:revision>49</cp:revision>
  <dcterms:created xsi:type="dcterms:W3CDTF">2014-03-11T12:03:00Z</dcterms:created>
  <dcterms:modified xsi:type="dcterms:W3CDTF">2014-03-11T15:04:00Z</dcterms:modified>
</cp:coreProperties>
</file>